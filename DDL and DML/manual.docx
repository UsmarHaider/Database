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852"/>
      </w:tblGrid>
      <w:tr w:rsidR="00BF4423" w:rsidRPr="00BF4423" w:rsidTr="00CF2917">
        <w:trPr>
          <w:trHeight w:val="2880"/>
          <w:jc w:val="center"/>
        </w:trPr>
        <w:tc>
          <w:tcPr>
            <w:tcW w:w="5000" w:type="pct"/>
          </w:tcPr>
          <w:p w:rsidR="00BF4423" w:rsidRPr="00BF4423" w:rsidRDefault="00BF4423" w:rsidP="00F377E3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 w:rsidR="00CF2917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ciences</w:t>
            </w:r>
          </w:p>
          <w:p w:rsidR="00BF4423" w:rsidRPr="00BD37C2" w:rsidRDefault="00BF4423" w:rsidP="00F377E3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BF4423" w:rsidRPr="00BD37C2" w:rsidRDefault="00366903" w:rsidP="00F377E3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BF4423" w:rsidTr="00CF2917">
        <w:trPr>
          <w:trHeight w:val="2880"/>
          <w:jc w:val="center"/>
        </w:trPr>
        <w:tc>
          <w:tcPr>
            <w:tcW w:w="5000" w:type="pct"/>
          </w:tcPr>
          <w:p w:rsidR="00BF4423" w:rsidRPr="00BD37C2" w:rsidRDefault="00BF4423" w:rsidP="00F377E3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</w:p>
          <w:p w:rsidR="00BF4423" w:rsidRPr="00BD37C2" w:rsidRDefault="00A20147" w:rsidP="00F377E3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In</w:t>
            </w:r>
            <w:r w:rsidR="00460DD1">
              <w:rPr>
                <w:sz w:val="80"/>
                <w:szCs w:val="80"/>
              </w:rPr>
              <w:t xml:space="preserve"> L</w:t>
            </w:r>
            <w:r>
              <w:rPr>
                <w:sz w:val="80"/>
                <w:szCs w:val="80"/>
              </w:rPr>
              <w:t>ab</w:t>
            </w:r>
            <w:r w:rsidR="001D2796">
              <w:rPr>
                <w:sz w:val="80"/>
                <w:szCs w:val="80"/>
              </w:rPr>
              <w:t xml:space="preserve"> </w:t>
            </w:r>
            <w:r w:rsidR="00CC2B3D">
              <w:rPr>
                <w:sz w:val="80"/>
                <w:szCs w:val="80"/>
              </w:rPr>
              <w:t>2</w:t>
            </w:r>
          </w:p>
          <w:p w:rsidR="00BF4423" w:rsidRPr="00BF4423" w:rsidRDefault="00BF4423" w:rsidP="008D6F40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 w:rsidR="008D6F40">
              <w:rPr>
                <w:sz w:val="32"/>
              </w:rPr>
              <w:t>DDL and DM</w:t>
            </w:r>
            <w:r w:rsidR="00025407">
              <w:rPr>
                <w:sz w:val="32"/>
              </w:rPr>
              <w:t>L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F4423" w:rsidRPr="00BF4423" w:rsidTr="00ED6D5B">
        <w:trPr>
          <w:trHeight w:val="80"/>
          <w:jc w:val="center"/>
        </w:trPr>
        <w:tc>
          <w:tcPr>
            <w:tcW w:w="5000" w:type="pct"/>
          </w:tcPr>
          <w:p w:rsidR="00BF4423" w:rsidRPr="00BD37C2" w:rsidRDefault="00BF4423" w:rsidP="00F377E3">
            <w:pPr>
              <w:pStyle w:val="NoSpacing"/>
              <w:tabs>
                <w:tab w:val="left" w:pos="3465"/>
              </w:tabs>
              <w:ind w:right="666"/>
              <w:jc w:val="center"/>
              <w:rPr>
                <w:sz w:val="18"/>
                <w:szCs w:val="18"/>
              </w:rPr>
            </w:pPr>
          </w:p>
        </w:tc>
      </w:tr>
      <w:tr w:rsidR="00BF4423" w:rsidRPr="00BF4423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:rsidR="00BF4423" w:rsidRPr="00BD37C2" w:rsidRDefault="00BF4423" w:rsidP="00F377E3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</w:tbl>
    <w:p w:rsidR="007A51D8" w:rsidRPr="00D77DF4" w:rsidRDefault="007A51D8" w:rsidP="00F377E3">
      <w:pPr>
        <w:jc w:val="center"/>
        <w:rPr>
          <w:sz w:val="28"/>
        </w:rPr>
      </w:pPr>
    </w:p>
    <w:p w:rsidR="00D77DF4" w:rsidRPr="00D77DF4" w:rsidRDefault="00D77DF4" w:rsidP="00F377E3">
      <w:pPr>
        <w:jc w:val="center"/>
        <w:rPr>
          <w:sz w:val="28"/>
        </w:rPr>
      </w:pPr>
    </w:p>
    <w:p w:rsidR="00D77DF4" w:rsidRPr="00D77DF4" w:rsidRDefault="00D77DF4" w:rsidP="00F377E3">
      <w:pPr>
        <w:jc w:val="center"/>
        <w:rPr>
          <w:sz w:val="28"/>
        </w:rPr>
      </w:pPr>
    </w:p>
    <w:p w:rsidR="00ED6D5B" w:rsidRDefault="00ED6D5B" w:rsidP="00F377E3">
      <w:pPr>
        <w:jc w:val="center"/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21321A" w:rsidRPr="008D0D07" w:rsidTr="004814DA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321A" w:rsidRPr="008D0D07" w:rsidRDefault="0021321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321A" w:rsidRPr="008D0D07" w:rsidRDefault="007C44F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proofErr w:type="spellStart"/>
            <w:r>
              <w:rPr>
                <w:sz w:val="28"/>
                <w:szCs w:val="28"/>
              </w:rPr>
              <w:t>Uzair</w:t>
            </w:r>
            <w:proofErr w:type="spellEnd"/>
            <w:r>
              <w:rPr>
                <w:sz w:val="28"/>
                <w:szCs w:val="28"/>
              </w:rPr>
              <w:t xml:space="preserve"> Naqvi</w:t>
            </w:r>
          </w:p>
        </w:tc>
      </w:tr>
      <w:tr w:rsidR="0021321A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321A" w:rsidRPr="008D0D07" w:rsidRDefault="0021321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321A" w:rsidRDefault="007C44F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Ms. Yusra Arshad</w:t>
            </w:r>
          </w:p>
          <w:p w:rsidR="007C44FA" w:rsidRPr="008D0D07" w:rsidRDefault="007C44F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Nirma</w:t>
            </w:r>
            <w:proofErr w:type="spellEnd"/>
            <w:r>
              <w:rPr>
                <w:sz w:val="28"/>
                <w:szCs w:val="28"/>
              </w:rPr>
              <w:t xml:space="preserve"> Abbas</w:t>
            </w:r>
          </w:p>
        </w:tc>
      </w:tr>
      <w:tr w:rsidR="0021321A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321A" w:rsidRPr="008D0D07" w:rsidRDefault="0021321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321A" w:rsidRPr="008D0D07" w:rsidRDefault="007C44F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BDS-4A</w:t>
            </w:r>
          </w:p>
        </w:tc>
      </w:tr>
      <w:tr w:rsidR="0021321A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1321A" w:rsidRPr="008D0D07" w:rsidRDefault="0021321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321A" w:rsidRPr="008D0D07" w:rsidRDefault="007C44FA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2022</w:t>
            </w:r>
          </w:p>
        </w:tc>
      </w:tr>
    </w:tbl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Default="00ED6D5B" w:rsidP="00F377E3">
      <w:pPr>
        <w:jc w:val="center"/>
      </w:pPr>
    </w:p>
    <w:p w:rsidR="00ED6D5B" w:rsidRPr="00D77DF4" w:rsidRDefault="00ED6D5B" w:rsidP="00F377E3">
      <w:pPr>
        <w:jc w:val="center"/>
        <w:rPr>
          <w:sz w:val="28"/>
        </w:rPr>
      </w:pPr>
      <w:bookmarkStart w:id="0" w:name="_GoBack"/>
      <w:bookmarkEnd w:id="0"/>
    </w:p>
    <w:p w:rsidR="00ED6D5B" w:rsidRPr="00D77DF4" w:rsidRDefault="00ED6D5B" w:rsidP="00F377E3">
      <w:pPr>
        <w:jc w:val="center"/>
        <w:rPr>
          <w:sz w:val="28"/>
        </w:rPr>
      </w:pPr>
    </w:p>
    <w:p w:rsidR="00D77DF4" w:rsidRPr="00D77DF4" w:rsidRDefault="00D77DF4" w:rsidP="00F377E3">
      <w:pPr>
        <w:jc w:val="center"/>
        <w:rPr>
          <w:sz w:val="28"/>
        </w:rPr>
      </w:pPr>
    </w:p>
    <w:p w:rsidR="00D77DF4" w:rsidRPr="00D77DF4" w:rsidRDefault="00D77DF4" w:rsidP="00F377E3">
      <w:pPr>
        <w:jc w:val="center"/>
        <w:rPr>
          <w:sz w:val="28"/>
        </w:rPr>
      </w:pPr>
    </w:p>
    <w:p w:rsidR="00ED6D5B" w:rsidRPr="00D77DF4" w:rsidRDefault="00ED6D5B" w:rsidP="00F377E3">
      <w:pPr>
        <w:jc w:val="center"/>
        <w:rPr>
          <w:sz w:val="28"/>
        </w:rPr>
      </w:pPr>
    </w:p>
    <w:p w:rsidR="00D77DF4" w:rsidRPr="00D77DF4" w:rsidRDefault="00D77DF4" w:rsidP="00F377E3">
      <w:pPr>
        <w:jc w:val="center"/>
        <w:rPr>
          <w:sz w:val="28"/>
        </w:rPr>
      </w:pPr>
    </w:p>
    <w:p w:rsidR="00D77DF4" w:rsidRPr="00D77DF4" w:rsidRDefault="00D77DF4" w:rsidP="00D77DF4">
      <w:pPr>
        <w:jc w:val="center"/>
        <w:rPr>
          <w:sz w:val="28"/>
        </w:rPr>
      </w:pPr>
      <w:r w:rsidRPr="00D77DF4">
        <w:rPr>
          <w:sz w:val="28"/>
        </w:rPr>
        <w:t>Department of Computer Science</w:t>
      </w:r>
    </w:p>
    <w:p w:rsidR="00D77DF4" w:rsidRPr="00D77DF4" w:rsidRDefault="00D77DF4" w:rsidP="00D77DF4">
      <w:pPr>
        <w:jc w:val="center"/>
        <w:rPr>
          <w:sz w:val="28"/>
        </w:rPr>
      </w:pPr>
      <w:r w:rsidRPr="00D77DF4">
        <w:rPr>
          <w:sz w:val="28"/>
        </w:rPr>
        <w:t>FAST-NU, Lahore, Pakistan</w:t>
      </w:r>
    </w:p>
    <w:p w:rsidR="001A3E19" w:rsidRDefault="001A3E19" w:rsidP="00F377E3">
      <w:pPr>
        <w:spacing w:after="75"/>
        <w:rPr>
          <w:b/>
          <w:sz w:val="36"/>
        </w:rPr>
      </w:pPr>
      <w:r w:rsidRPr="00C5300D">
        <w:rPr>
          <w:b/>
          <w:sz w:val="32"/>
        </w:rPr>
        <w:lastRenderedPageBreak/>
        <w:t>Exercise</w:t>
      </w:r>
    </w:p>
    <w:p w:rsidR="004D782A" w:rsidRPr="001E48FC" w:rsidRDefault="001E48FC" w:rsidP="001E48FC">
      <w:pPr>
        <w:pStyle w:val="Heading3"/>
      </w:pPr>
      <w:r>
        <w:t>Task-I</w:t>
      </w:r>
    </w:p>
    <w:p w:rsidR="00926CA9" w:rsidRPr="00926CA9" w:rsidRDefault="00775FE3" w:rsidP="00F377E3">
      <w:pPr>
        <w:spacing w:after="75"/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 w:rsidR="00926CA9" w:rsidRPr="00926CA9">
        <w:rPr>
          <w:sz w:val="24"/>
          <w:szCs w:val="24"/>
        </w:rPr>
        <w:t>LabEx-0</w:t>
      </w:r>
      <w:r>
        <w:rPr>
          <w:sz w:val="24"/>
          <w:szCs w:val="24"/>
        </w:rPr>
        <w:t>.sql and observe the errors encountered during execution. Write down the reasons of these errors.</w:t>
      </w:r>
    </w:p>
    <w:p w:rsidR="00926CA9" w:rsidRDefault="00926CA9" w:rsidP="00F377E3">
      <w:pPr>
        <w:spacing w:after="75"/>
      </w:pPr>
    </w:p>
    <w:p w:rsidR="004D782A" w:rsidRPr="004D782A" w:rsidRDefault="001E48FC" w:rsidP="001E48FC">
      <w:pPr>
        <w:pStyle w:val="Heading3"/>
      </w:pPr>
      <w:r>
        <w:t>Task-II</w:t>
      </w:r>
    </w:p>
    <w:p w:rsidR="003851F7" w:rsidRPr="00A20147" w:rsidRDefault="001A3E19" w:rsidP="00A20147">
      <w:pPr>
        <w:spacing w:after="5" w:line="235" w:lineRule="auto"/>
        <w:ind w:left="1"/>
        <w:rPr>
          <w:sz w:val="24"/>
          <w:szCs w:val="24"/>
        </w:rPr>
      </w:pPr>
      <w:r w:rsidRPr="00F377E3">
        <w:rPr>
          <w:sz w:val="24"/>
          <w:szCs w:val="24"/>
        </w:rPr>
        <w:t>Create a database</w:t>
      </w:r>
      <w:r w:rsidR="00E707D3">
        <w:rPr>
          <w:sz w:val="24"/>
          <w:szCs w:val="24"/>
        </w:rPr>
        <w:t xml:space="preserve"> </w:t>
      </w:r>
      <w:r w:rsidR="00EC3158">
        <w:rPr>
          <w:sz w:val="24"/>
          <w:szCs w:val="24"/>
        </w:rPr>
        <w:t>schema that contain</w:t>
      </w:r>
      <w:r w:rsidR="001375A5">
        <w:rPr>
          <w:sz w:val="24"/>
          <w:szCs w:val="24"/>
        </w:rPr>
        <w:t>s</w:t>
      </w:r>
      <w:r w:rsidR="00EC3158">
        <w:rPr>
          <w:sz w:val="24"/>
          <w:szCs w:val="24"/>
        </w:rPr>
        <w:t xml:space="preserve"> following tables.</w:t>
      </w:r>
    </w:p>
    <w:p w:rsidR="004353F7" w:rsidRDefault="004353F7" w:rsidP="00F377E3">
      <w:pPr>
        <w:spacing w:after="160" w:line="259" w:lineRule="auto"/>
        <w:rPr>
          <w:sz w:val="24"/>
          <w:szCs w:val="24"/>
        </w:rPr>
      </w:pPr>
    </w:p>
    <w:p w:rsidR="003851F7" w:rsidRPr="003851F7" w:rsidRDefault="003851F7" w:rsidP="00F377E3">
      <w:pPr>
        <w:spacing w:after="160" w:line="259" w:lineRule="auto"/>
        <w:rPr>
          <w:b/>
          <w:sz w:val="24"/>
          <w:szCs w:val="24"/>
        </w:rPr>
      </w:pPr>
      <w:r w:rsidRPr="003851F7">
        <w:rPr>
          <w:b/>
          <w:sz w:val="24"/>
          <w:szCs w:val="24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D1AEA" w:rsidTr="00DD1AEA">
        <w:tc>
          <w:tcPr>
            <w:tcW w:w="2336" w:type="dxa"/>
          </w:tcPr>
          <w:p w:rsidR="00DD1AEA" w:rsidRPr="00B51DFB" w:rsidRDefault="00DD1AEA" w:rsidP="00EA67D9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 w:rsidRPr="00B51DFB">
              <w:rPr>
                <w:b/>
                <w:sz w:val="24"/>
                <w:szCs w:val="24"/>
              </w:rPr>
              <w:t>RollNum</w:t>
            </w:r>
            <w:proofErr w:type="spellEnd"/>
          </w:p>
        </w:tc>
        <w:tc>
          <w:tcPr>
            <w:tcW w:w="2338" w:type="dxa"/>
          </w:tcPr>
          <w:p w:rsidR="00DD1AEA" w:rsidRPr="00B51DFB" w:rsidRDefault="00DD1AEA" w:rsidP="00EA67D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B51DF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DD1AEA" w:rsidRPr="00B51DFB" w:rsidRDefault="00DD1AEA" w:rsidP="00EA67D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B51DFB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2338" w:type="dxa"/>
          </w:tcPr>
          <w:p w:rsidR="00DD1AEA" w:rsidRPr="00B51DFB" w:rsidRDefault="00DD1AEA" w:rsidP="00EA67D9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</w:t>
            </w:r>
          </w:p>
        </w:tc>
      </w:tr>
      <w:tr w:rsidR="00DD1AEA" w:rsidTr="00DD1AEA">
        <w:tc>
          <w:tcPr>
            <w:tcW w:w="2336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L164123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Ahmad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0333-3333333</w:t>
            </w:r>
          </w:p>
        </w:tc>
      </w:tr>
      <w:tr w:rsidR="00DD1AEA" w:rsidTr="00DD1AEA">
        <w:tc>
          <w:tcPr>
            <w:tcW w:w="2336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L164124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Rafia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0333-3456789</w:t>
            </w:r>
          </w:p>
        </w:tc>
      </w:tr>
      <w:tr w:rsidR="00DD1AEA" w:rsidTr="00DD1AEA">
        <w:tc>
          <w:tcPr>
            <w:tcW w:w="2336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L164125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Basit</w:t>
            </w:r>
            <w:proofErr w:type="spellEnd"/>
            <w:r>
              <w:rPr>
                <w:sz w:val="24"/>
                <w:szCs w:val="24"/>
              </w:rPr>
              <w:t xml:space="preserve"> Junaid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2338" w:type="dxa"/>
          </w:tcPr>
          <w:p w:rsidR="00DD1AEA" w:rsidRDefault="00DD1AEA" w:rsidP="00EA67D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0345-3243567</w:t>
            </w:r>
          </w:p>
        </w:tc>
      </w:tr>
    </w:tbl>
    <w:p w:rsidR="00B51DFB" w:rsidRDefault="00B51DFB" w:rsidP="00F377E3">
      <w:pPr>
        <w:spacing w:after="160" w:line="259" w:lineRule="auto"/>
        <w:rPr>
          <w:sz w:val="24"/>
          <w:szCs w:val="24"/>
        </w:rPr>
      </w:pPr>
    </w:p>
    <w:p w:rsidR="00315803" w:rsidRDefault="00B51DFB" w:rsidP="00F377E3">
      <w:pPr>
        <w:spacing w:after="160" w:line="259" w:lineRule="auto"/>
        <w:rPr>
          <w:b/>
          <w:sz w:val="24"/>
          <w:szCs w:val="24"/>
        </w:rPr>
      </w:pPr>
      <w:r w:rsidRPr="00B51DFB">
        <w:rPr>
          <w:b/>
          <w:sz w:val="24"/>
          <w:szCs w:val="24"/>
        </w:rPr>
        <w:t>Attendance: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15"/>
        <w:gridCol w:w="1867"/>
        <w:gridCol w:w="2045"/>
      </w:tblGrid>
      <w:tr w:rsidR="005B2289" w:rsidTr="001D1D7F">
        <w:tc>
          <w:tcPr>
            <w:tcW w:w="1959" w:type="dxa"/>
          </w:tcPr>
          <w:p w:rsidR="005B2289" w:rsidRPr="00B51DFB" w:rsidRDefault="005B2289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 w:rsidRPr="00B51DFB">
              <w:rPr>
                <w:b/>
                <w:sz w:val="24"/>
                <w:szCs w:val="24"/>
              </w:rPr>
              <w:t>RollNum</w:t>
            </w:r>
            <w:proofErr w:type="spellEnd"/>
          </w:p>
        </w:tc>
        <w:tc>
          <w:tcPr>
            <w:tcW w:w="1815" w:type="dxa"/>
          </w:tcPr>
          <w:p w:rsidR="005B2289" w:rsidRPr="00B51DFB" w:rsidRDefault="005B2289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B51DF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67" w:type="dxa"/>
          </w:tcPr>
          <w:p w:rsidR="005B2289" w:rsidRPr="00B51DFB" w:rsidRDefault="005B2289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B51DFB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045" w:type="dxa"/>
          </w:tcPr>
          <w:p w:rsidR="005B2289" w:rsidRPr="001D1D7F" w:rsidRDefault="005B2289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 w:rsidRPr="001D1D7F">
              <w:rPr>
                <w:b/>
                <w:sz w:val="24"/>
                <w:szCs w:val="24"/>
              </w:rPr>
              <w:t>Class</w:t>
            </w:r>
            <w:r>
              <w:rPr>
                <w:b/>
                <w:sz w:val="24"/>
                <w:szCs w:val="24"/>
              </w:rPr>
              <w:t>Venue</w:t>
            </w:r>
            <w:proofErr w:type="spellEnd"/>
          </w:p>
        </w:tc>
      </w:tr>
      <w:tr w:rsidR="005B2289" w:rsidTr="001D1D7F">
        <w:tc>
          <w:tcPr>
            <w:tcW w:w="1959" w:type="dxa"/>
          </w:tcPr>
          <w:p w:rsidR="005B2289" w:rsidRDefault="005B2289" w:rsidP="00B51DFB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L164123</w:t>
            </w:r>
          </w:p>
        </w:tc>
        <w:tc>
          <w:tcPr>
            <w:tcW w:w="1815" w:type="dxa"/>
          </w:tcPr>
          <w:p w:rsidR="005B2289" w:rsidRPr="00B51DFB" w:rsidRDefault="005B2289" w:rsidP="00B51DFB">
            <w:pPr>
              <w:spacing w:after="160" w:line="259" w:lineRule="auto"/>
              <w:rPr>
                <w:b/>
                <w:sz w:val="22"/>
              </w:rPr>
            </w:pPr>
            <w:r w:rsidRPr="00B51DFB">
              <w:rPr>
                <w:rFonts w:eastAsia="Calibri"/>
                <w:color w:val="000000" w:themeColor="text1"/>
                <w:sz w:val="22"/>
              </w:rPr>
              <w:t>2-22-2016</w:t>
            </w:r>
          </w:p>
        </w:tc>
        <w:tc>
          <w:tcPr>
            <w:tcW w:w="1867" w:type="dxa"/>
          </w:tcPr>
          <w:p w:rsidR="005B2289" w:rsidRPr="00B51DFB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45" w:type="dxa"/>
          </w:tcPr>
          <w:p w:rsidR="005B2289" w:rsidRPr="001D1D7F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2</w:t>
            </w:r>
          </w:p>
        </w:tc>
      </w:tr>
      <w:tr w:rsidR="005B2289" w:rsidTr="001D1D7F">
        <w:tc>
          <w:tcPr>
            <w:tcW w:w="1959" w:type="dxa"/>
          </w:tcPr>
          <w:p w:rsidR="005B2289" w:rsidRDefault="005B2289" w:rsidP="00B51DFB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L164124</w:t>
            </w:r>
          </w:p>
        </w:tc>
        <w:tc>
          <w:tcPr>
            <w:tcW w:w="1815" w:type="dxa"/>
          </w:tcPr>
          <w:p w:rsidR="005B2289" w:rsidRPr="00B51DFB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2-23-2016</w:t>
            </w:r>
          </w:p>
        </w:tc>
        <w:tc>
          <w:tcPr>
            <w:tcW w:w="1867" w:type="dxa"/>
          </w:tcPr>
          <w:p w:rsidR="005B2289" w:rsidRPr="00B51DFB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 w:rsidRPr="00B51DFB">
              <w:rPr>
                <w:sz w:val="24"/>
                <w:szCs w:val="24"/>
              </w:rPr>
              <w:t>A</w:t>
            </w:r>
          </w:p>
        </w:tc>
        <w:tc>
          <w:tcPr>
            <w:tcW w:w="2045" w:type="dxa"/>
          </w:tcPr>
          <w:p w:rsidR="005B2289" w:rsidRPr="001D1D7F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1</w:t>
            </w:r>
          </w:p>
        </w:tc>
      </w:tr>
      <w:tr w:rsidR="005B2289" w:rsidTr="001D1D7F">
        <w:tc>
          <w:tcPr>
            <w:tcW w:w="1959" w:type="dxa"/>
          </w:tcPr>
          <w:p w:rsidR="005B2289" w:rsidRDefault="005B2289" w:rsidP="00B51DFB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L164125</w:t>
            </w:r>
          </w:p>
        </w:tc>
        <w:tc>
          <w:tcPr>
            <w:tcW w:w="1815" w:type="dxa"/>
          </w:tcPr>
          <w:p w:rsidR="005B2289" w:rsidRPr="00B51DFB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3-4-2016</w:t>
            </w:r>
          </w:p>
        </w:tc>
        <w:tc>
          <w:tcPr>
            <w:tcW w:w="1867" w:type="dxa"/>
          </w:tcPr>
          <w:p w:rsidR="005B2289" w:rsidRPr="001D1D7F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P</w:t>
            </w:r>
          </w:p>
        </w:tc>
        <w:tc>
          <w:tcPr>
            <w:tcW w:w="2045" w:type="dxa"/>
          </w:tcPr>
          <w:p w:rsidR="005B2289" w:rsidRPr="001D1D7F" w:rsidRDefault="005B2289" w:rsidP="00B51DFB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2</w:t>
            </w:r>
          </w:p>
        </w:tc>
      </w:tr>
    </w:tbl>
    <w:p w:rsidR="00B51DFB" w:rsidRDefault="00B51DFB" w:rsidP="00F377E3">
      <w:pPr>
        <w:spacing w:after="160" w:line="259" w:lineRule="auto"/>
        <w:rPr>
          <w:b/>
          <w:sz w:val="24"/>
          <w:szCs w:val="24"/>
        </w:rPr>
      </w:pPr>
    </w:p>
    <w:p w:rsidR="00B51DFB" w:rsidRDefault="00B51DFB" w:rsidP="00F377E3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ClassVenue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D7F" w:rsidTr="008306AD">
        <w:tc>
          <w:tcPr>
            <w:tcW w:w="2337" w:type="dxa"/>
          </w:tcPr>
          <w:p w:rsidR="001D1D7F" w:rsidRDefault="001D1D7F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1D1D7F" w:rsidRDefault="001D1D7F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</w:t>
            </w:r>
          </w:p>
        </w:tc>
        <w:tc>
          <w:tcPr>
            <w:tcW w:w="2338" w:type="dxa"/>
          </w:tcPr>
          <w:p w:rsidR="001D1D7F" w:rsidRDefault="001D1D7F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2338" w:type="dxa"/>
          </w:tcPr>
          <w:p w:rsidR="001D1D7F" w:rsidRDefault="001D1D7F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Teacher</w:t>
            </w:r>
            <w:r w:rsidR="00A1578C">
              <w:rPr>
                <w:b/>
                <w:sz w:val="24"/>
                <w:szCs w:val="24"/>
              </w:rPr>
              <w:t>Id</w:t>
            </w:r>
            <w:proofErr w:type="spellEnd"/>
          </w:p>
        </w:tc>
      </w:tr>
      <w:tr w:rsidR="001D1D7F" w:rsidTr="008306AD">
        <w:tc>
          <w:tcPr>
            <w:tcW w:w="2337" w:type="dxa"/>
          </w:tcPr>
          <w:p w:rsidR="001D1D7F" w:rsidRPr="00B51DFB" w:rsidRDefault="001D1D7F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B51DFB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1D1D7F" w:rsidRPr="00B51DFB" w:rsidRDefault="001D1D7F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2338" w:type="dxa"/>
          </w:tcPr>
          <w:p w:rsidR="001D1D7F" w:rsidRPr="00B51DFB" w:rsidRDefault="001D1D7F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1D7F" w:rsidTr="008306AD">
        <w:trPr>
          <w:trHeight w:val="395"/>
        </w:trPr>
        <w:tc>
          <w:tcPr>
            <w:tcW w:w="2337" w:type="dxa"/>
          </w:tcPr>
          <w:p w:rsidR="001D1D7F" w:rsidRPr="00B51DFB" w:rsidRDefault="001D1D7F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B51DFB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1D1D7F" w:rsidRPr="00B51DFB" w:rsidRDefault="001D1D7F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</w:t>
            </w:r>
          </w:p>
        </w:tc>
        <w:tc>
          <w:tcPr>
            <w:tcW w:w="2338" w:type="dxa"/>
          </w:tcPr>
          <w:p w:rsidR="001D1D7F" w:rsidRPr="00B51DFB" w:rsidRDefault="001D1D7F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B51DFB" w:rsidRDefault="00B51DFB" w:rsidP="00F377E3">
      <w:pPr>
        <w:spacing w:after="160" w:line="259" w:lineRule="auto"/>
        <w:rPr>
          <w:b/>
          <w:sz w:val="24"/>
          <w:szCs w:val="24"/>
        </w:rPr>
      </w:pPr>
    </w:p>
    <w:p w:rsidR="004353F7" w:rsidRDefault="004353F7" w:rsidP="00F377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578C" w:rsidTr="00FC7A58">
        <w:tc>
          <w:tcPr>
            <w:tcW w:w="2337" w:type="dxa"/>
          </w:tcPr>
          <w:p w:rsidR="00A1578C" w:rsidRDefault="00C5300D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A1578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:rsidR="00A1578C" w:rsidRDefault="00A1578C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A1578C" w:rsidRDefault="00A1578C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338" w:type="dxa"/>
          </w:tcPr>
          <w:p w:rsidR="00A1578C" w:rsidRDefault="00A1578C" w:rsidP="00F377E3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</w:t>
            </w:r>
          </w:p>
        </w:tc>
      </w:tr>
      <w:tr w:rsidR="00A1578C" w:rsidTr="00FC7A58">
        <w:tc>
          <w:tcPr>
            <w:tcW w:w="2337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D1D7F">
              <w:rPr>
                <w:sz w:val="24"/>
                <w:szCs w:val="24"/>
              </w:rPr>
              <w:t>Sarim</w:t>
            </w:r>
            <w:proofErr w:type="spellEnd"/>
            <w:r w:rsidRPr="001D1D7F">
              <w:rPr>
                <w:sz w:val="24"/>
                <w:szCs w:val="24"/>
              </w:rPr>
              <w:t xml:space="preserve"> </w:t>
            </w:r>
            <w:proofErr w:type="spellStart"/>
            <w:r w:rsidRPr="001D1D7F">
              <w:rPr>
                <w:sz w:val="24"/>
                <w:szCs w:val="24"/>
              </w:rPr>
              <w:t>Baig</w:t>
            </w:r>
            <w:proofErr w:type="spellEnd"/>
          </w:p>
        </w:tc>
        <w:tc>
          <w:tcPr>
            <w:tcW w:w="2338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Assistant Prof.</w:t>
            </w:r>
          </w:p>
        </w:tc>
        <w:tc>
          <w:tcPr>
            <w:tcW w:w="2338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omputer </w:t>
            </w:r>
            <w:r w:rsidRPr="001D1D7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cience</w:t>
            </w:r>
          </w:p>
        </w:tc>
      </w:tr>
      <w:tr w:rsidR="00A1578C" w:rsidTr="00FC7A58">
        <w:tc>
          <w:tcPr>
            <w:tcW w:w="2337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337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D1D7F">
              <w:rPr>
                <w:sz w:val="24"/>
                <w:szCs w:val="24"/>
              </w:rPr>
              <w:t>Bismillah</w:t>
            </w:r>
            <w:proofErr w:type="spellEnd"/>
            <w:r w:rsidRPr="001D1D7F">
              <w:rPr>
                <w:sz w:val="24"/>
                <w:szCs w:val="24"/>
              </w:rPr>
              <w:t xml:space="preserve"> Jan</w:t>
            </w:r>
          </w:p>
        </w:tc>
        <w:tc>
          <w:tcPr>
            <w:tcW w:w="2338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Lecturer</w:t>
            </w:r>
          </w:p>
        </w:tc>
        <w:tc>
          <w:tcPr>
            <w:tcW w:w="2338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Civil</w:t>
            </w:r>
            <w:r>
              <w:rPr>
                <w:sz w:val="24"/>
                <w:szCs w:val="24"/>
              </w:rPr>
              <w:t xml:space="preserve"> Eng.</w:t>
            </w:r>
          </w:p>
        </w:tc>
      </w:tr>
      <w:tr w:rsidR="00A1578C" w:rsidTr="00FC7A58">
        <w:tc>
          <w:tcPr>
            <w:tcW w:w="2337" w:type="dxa"/>
          </w:tcPr>
          <w:p w:rsidR="00A1578C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Kashif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zafar</w:t>
            </w:r>
            <w:proofErr w:type="spellEnd"/>
          </w:p>
        </w:tc>
        <w:tc>
          <w:tcPr>
            <w:tcW w:w="2338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Prof</w:t>
            </w:r>
            <w:r>
              <w:rPr>
                <w:sz w:val="24"/>
                <w:szCs w:val="24"/>
              </w:rPr>
              <w:t>essor</w:t>
            </w:r>
          </w:p>
        </w:tc>
        <w:tc>
          <w:tcPr>
            <w:tcW w:w="2338" w:type="dxa"/>
          </w:tcPr>
          <w:p w:rsidR="00A1578C" w:rsidRPr="001D1D7F" w:rsidRDefault="00A1578C" w:rsidP="00F377E3">
            <w:pPr>
              <w:spacing w:after="160" w:line="259" w:lineRule="auto"/>
              <w:rPr>
                <w:sz w:val="24"/>
                <w:szCs w:val="24"/>
              </w:rPr>
            </w:pPr>
            <w:r w:rsidRPr="001D1D7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lectrical Eng.</w:t>
            </w:r>
          </w:p>
        </w:tc>
      </w:tr>
    </w:tbl>
    <w:p w:rsidR="004353F7" w:rsidRDefault="004353F7" w:rsidP="00F377E3">
      <w:pPr>
        <w:spacing w:after="160" w:line="259" w:lineRule="auto"/>
        <w:rPr>
          <w:b/>
          <w:sz w:val="24"/>
          <w:szCs w:val="24"/>
        </w:rPr>
      </w:pPr>
    </w:p>
    <w:p w:rsidR="008D6F40" w:rsidRPr="004D782A" w:rsidRDefault="008D6F40" w:rsidP="008D6F40">
      <w:pPr>
        <w:pStyle w:val="Heading3"/>
      </w:pPr>
      <w:r>
        <w:t>Task-III</w:t>
      </w:r>
    </w:p>
    <w:p w:rsidR="00A20147" w:rsidRDefault="00A20147" w:rsidP="00F377E3">
      <w:pPr>
        <w:spacing w:after="160" w:line="259" w:lineRule="auto"/>
        <w:rPr>
          <w:b/>
          <w:sz w:val="24"/>
          <w:szCs w:val="24"/>
        </w:rPr>
      </w:pPr>
    </w:p>
    <w:p w:rsidR="00A20147" w:rsidRPr="00F377E3" w:rsidRDefault="00A20147" w:rsidP="00A20147">
      <w:pPr>
        <w:ind w:left="1"/>
        <w:rPr>
          <w:sz w:val="24"/>
          <w:szCs w:val="24"/>
        </w:rPr>
      </w:pPr>
      <w:r w:rsidRPr="000D434A">
        <w:rPr>
          <w:b/>
          <w:sz w:val="24"/>
          <w:szCs w:val="24"/>
        </w:rPr>
        <w:t>Q1</w:t>
      </w:r>
      <w:r w:rsidR="001169E6">
        <w:rPr>
          <w:sz w:val="24"/>
          <w:szCs w:val="24"/>
        </w:rPr>
        <w:t>: After creating all the tables,</w:t>
      </w:r>
      <w:r w:rsidRPr="00F377E3">
        <w:rPr>
          <w:sz w:val="24"/>
          <w:szCs w:val="24"/>
        </w:rPr>
        <w:t xml:space="preserve"> add all the rows</w:t>
      </w:r>
      <w:r w:rsidR="001169E6">
        <w:rPr>
          <w:sz w:val="24"/>
          <w:szCs w:val="24"/>
        </w:rPr>
        <w:t xml:space="preserve"> as shown above</w:t>
      </w:r>
      <w:r w:rsidRPr="00F377E3">
        <w:rPr>
          <w:sz w:val="24"/>
          <w:szCs w:val="24"/>
        </w:rPr>
        <w:t xml:space="preserve">.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 xml:space="preserve"> for date </w:t>
      </w:r>
      <w:r>
        <w:rPr>
          <w:rFonts w:ascii="Consolas" w:eastAsia="Calibri" w:hAnsi="Consolas" w:cs="Consolas"/>
          <w:color w:val="FF0000"/>
          <w:sz w:val="19"/>
          <w:szCs w:val="19"/>
        </w:rPr>
        <w:t>mm-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eastAsia="Calibri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yy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, ‘02-22-2017’)</w:t>
      </w:r>
    </w:p>
    <w:p w:rsidR="00B53877" w:rsidRDefault="00B53877" w:rsidP="00A20147">
      <w:pPr>
        <w:ind w:left="1"/>
        <w:rPr>
          <w:sz w:val="24"/>
          <w:szCs w:val="24"/>
        </w:rPr>
      </w:pPr>
    </w:p>
    <w:p w:rsidR="00A20147" w:rsidRPr="00F377E3" w:rsidRDefault="00A20147" w:rsidP="00A20147">
      <w:pPr>
        <w:ind w:left="1"/>
        <w:rPr>
          <w:sz w:val="24"/>
          <w:szCs w:val="24"/>
        </w:rPr>
      </w:pPr>
      <w:r w:rsidRPr="000D434A">
        <w:rPr>
          <w:b/>
          <w:sz w:val="28"/>
          <w:szCs w:val="24"/>
        </w:rPr>
        <w:t>Q2</w:t>
      </w:r>
      <w:r w:rsidRPr="00F377E3">
        <w:rPr>
          <w:sz w:val="24"/>
          <w:szCs w:val="24"/>
        </w:rPr>
        <w:t>: Identify one PK from each table and add the constraint</w:t>
      </w:r>
      <w:r w:rsidR="00CA374A">
        <w:rPr>
          <w:sz w:val="24"/>
          <w:szCs w:val="24"/>
        </w:rPr>
        <w:t>.</w:t>
      </w:r>
      <w:r w:rsidRPr="00F377E3">
        <w:rPr>
          <w:sz w:val="24"/>
          <w:szCs w:val="24"/>
        </w:rPr>
        <w:t xml:space="preserve"> </w:t>
      </w:r>
    </w:p>
    <w:p w:rsidR="00B53877" w:rsidRDefault="00B53877" w:rsidP="00A20147">
      <w:pPr>
        <w:ind w:left="1"/>
        <w:rPr>
          <w:sz w:val="24"/>
          <w:szCs w:val="24"/>
        </w:rPr>
      </w:pPr>
    </w:p>
    <w:p w:rsidR="00A20147" w:rsidRPr="00F377E3" w:rsidRDefault="00A20147" w:rsidP="00A20147">
      <w:pPr>
        <w:ind w:left="1"/>
        <w:rPr>
          <w:sz w:val="24"/>
          <w:szCs w:val="24"/>
        </w:rPr>
      </w:pPr>
      <w:r w:rsidRPr="000D434A">
        <w:rPr>
          <w:b/>
          <w:sz w:val="28"/>
          <w:szCs w:val="24"/>
        </w:rPr>
        <w:t>Q3</w:t>
      </w:r>
      <w:r w:rsidRPr="00F377E3">
        <w:rPr>
          <w:sz w:val="24"/>
          <w:szCs w:val="24"/>
        </w:rPr>
        <w:t xml:space="preserve">: Identify all the FK constraints, and add those constraints, such that: </w:t>
      </w:r>
    </w:p>
    <w:p w:rsidR="00A20147" w:rsidRPr="00F377E3" w:rsidRDefault="00A20147" w:rsidP="00A20147">
      <w:pPr>
        <w:numPr>
          <w:ilvl w:val="0"/>
          <w:numId w:val="21"/>
        </w:numPr>
        <w:spacing w:after="2" w:line="274" w:lineRule="auto"/>
        <w:ind w:left="722" w:hanging="361"/>
        <w:rPr>
          <w:sz w:val="24"/>
          <w:szCs w:val="24"/>
        </w:rPr>
      </w:pPr>
      <w:r w:rsidRPr="00F377E3">
        <w:rPr>
          <w:sz w:val="24"/>
          <w:szCs w:val="24"/>
        </w:rPr>
        <w:t>If the Student table 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ClassVenue</w:t>
      </w:r>
      <w:proofErr w:type="spellEnd"/>
      <w:r>
        <w:rPr>
          <w:sz w:val="24"/>
          <w:szCs w:val="24"/>
        </w:rPr>
        <w:t xml:space="preserve"> Table or</w:t>
      </w:r>
      <w:r w:rsidRPr="00F37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Teacher </w:t>
      </w:r>
      <w:r w:rsidRPr="00F377E3">
        <w:rPr>
          <w:sz w:val="24"/>
          <w:szCs w:val="24"/>
        </w:rPr>
        <w:t xml:space="preserve">table is updated the referencing columns should also reflect the changes. </w:t>
      </w:r>
    </w:p>
    <w:p w:rsidR="00A20147" w:rsidRPr="00F377E3" w:rsidRDefault="00A20147" w:rsidP="00A20147">
      <w:pPr>
        <w:numPr>
          <w:ilvl w:val="0"/>
          <w:numId w:val="21"/>
        </w:numPr>
        <w:spacing w:after="38" w:line="259" w:lineRule="auto"/>
        <w:ind w:left="722" w:hanging="361"/>
        <w:rPr>
          <w:sz w:val="24"/>
          <w:szCs w:val="24"/>
        </w:rPr>
      </w:pPr>
      <w:r>
        <w:rPr>
          <w:sz w:val="24"/>
          <w:szCs w:val="24"/>
        </w:rPr>
        <w:t>Student</w:t>
      </w:r>
      <w:r w:rsidRPr="00F377E3">
        <w:rPr>
          <w:sz w:val="24"/>
          <w:szCs w:val="24"/>
        </w:rPr>
        <w:t xml:space="preserve"> should not be deleted if the details of </w:t>
      </w:r>
      <w:r w:rsidR="00E076FC">
        <w:rPr>
          <w:sz w:val="24"/>
          <w:szCs w:val="24"/>
        </w:rPr>
        <w:t>his Attendance are</w:t>
      </w:r>
      <w:r w:rsidRPr="00F377E3">
        <w:rPr>
          <w:sz w:val="24"/>
          <w:szCs w:val="24"/>
        </w:rPr>
        <w:t xml:space="preserve"> present.  </w:t>
      </w:r>
    </w:p>
    <w:p w:rsidR="00B53877" w:rsidRDefault="00B53877" w:rsidP="00A20147">
      <w:pPr>
        <w:spacing w:after="20"/>
        <w:ind w:left="1"/>
        <w:rPr>
          <w:sz w:val="24"/>
          <w:szCs w:val="24"/>
        </w:rPr>
      </w:pPr>
    </w:p>
    <w:p w:rsidR="00A20147" w:rsidRPr="00F377E3" w:rsidRDefault="00A20147" w:rsidP="00A20147">
      <w:pPr>
        <w:spacing w:after="20"/>
        <w:ind w:left="1"/>
        <w:rPr>
          <w:sz w:val="24"/>
          <w:szCs w:val="24"/>
        </w:rPr>
      </w:pPr>
      <w:r w:rsidRPr="000D434A">
        <w:rPr>
          <w:b/>
          <w:sz w:val="28"/>
          <w:szCs w:val="24"/>
        </w:rPr>
        <w:t>Q4</w:t>
      </w:r>
      <w:r w:rsidRPr="00F377E3">
        <w:rPr>
          <w:sz w:val="24"/>
          <w:szCs w:val="24"/>
        </w:rPr>
        <w:t>: Alter table Student by ad</w:t>
      </w:r>
      <w:r w:rsidR="009B0D4A">
        <w:rPr>
          <w:sz w:val="24"/>
          <w:szCs w:val="24"/>
        </w:rPr>
        <w:t>ding new column “warning count”.</w:t>
      </w:r>
    </w:p>
    <w:p w:rsidR="00B53877" w:rsidRDefault="00B53877" w:rsidP="00A20147">
      <w:pPr>
        <w:spacing w:after="41" w:line="273" w:lineRule="auto"/>
        <w:ind w:left="1"/>
        <w:rPr>
          <w:sz w:val="24"/>
          <w:szCs w:val="24"/>
        </w:rPr>
      </w:pPr>
    </w:p>
    <w:p w:rsidR="008D4C7C" w:rsidRDefault="00A20147" w:rsidP="00A20147">
      <w:pPr>
        <w:spacing w:after="41" w:line="273" w:lineRule="auto"/>
        <w:ind w:left="1"/>
        <w:rPr>
          <w:sz w:val="24"/>
          <w:szCs w:val="24"/>
        </w:rPr>
      </w:pPr>
      <w:r w:rsidRPr="000D434A">
        <w:rPr>
          <w:b/>
          <w:sz w:val="28"/>
          <w:szCs w:val="24"/>
        </w:rPr>
        <w:t>Q5</w:t>
      </w:r>
      <w:r w:rsidRPr="00F377E3">
        <w:rPr>
          <w:sz w:val="24"/>
          <w:szCs w:val="24"/>
        </w:rPr>
        <w:t xml:space="preserve">: Perform the following DML actions on your database, identify whether these operations are </w:t>
      </w:r>
      <w:r w:rsidRPr="002A4589">
        <w:rPr>
          <w:b/>
          <w:sz w:val="28"/>
          <w:szCs w:val="24"/>
        </w:rPr>
        <w:t>valid or not</w:t>
      </w:r>
      <w:r w:rsidRPr="00F377E3">
        <w:rPr>
          <w:sz w:val="24"/>
          <w:szCs w:val="24"/>
        </w:rPr>
        <w:t>, also state how can we make the invalid queries valid? (Your answers should be written in comments along with your queries)</w:t>
      </w:r>
      <w:r w:rsidR="008D4C7C">
        <w:rPr>
          <w:sz w:val="24"/>
          <w:szCs w:val="24"/>
        </w:rPr>
        <w:t>.</w:t>
      </w:r>
    </w:p>
    <w:p w:rsidR="00A20147" w:rsidRPr="00F377E3" w:rsidRDefault="00A20147" w:rsidP="00A20147">
      <w:pPr>
        <w:spacing w:after="41" w:line="273" w:lineRule="auto"/>
        <w:ind w:left="1"/>
        <w:rPr>
          <w:sz w:val="24"/>
          <w:szCs w:val="24"/>
        </w:rPr>
      </w:pPr>
      <w:r w:rsidRPr="00F377E3">
        <w:rPr>
          <w:sz w:val="24"/>
          <w:szCs w:val="24"/>
        </w:rPr>
        <w:t xml:space="preserve"> </w:t>
      </w:r>
    </w:p>
    <w:p w:rsidR="00A20147" w:rsidRDefault="00A20147" w:rsidP="00A20147">
      <w:pPr>
        <w:numPr>
          <w:ilvl w:val="0"/>
          <w:numId w:val="22"/>
        </w:numPr>
        <w:spacing w:after="41" w:line="259" w:lineRule="auto"/>
        <w:ind w:left="787" w:hanging="621"/>
        <w:rPr>
          <w:sz w:val="24"/>
          <w:szCs w:val="24"/>
        </w:rPr>
      </w:pPr>
      <w:r w:rsidRPr="00F377E3">
        <w:rPr>
          <w:sz w:val="24"/>
          <w:szCs w:val="24"/>
        </w:rPr>
        <w:t xml:space="preserve">Add new row into </w:t>
      </w:r>
      <w:r>
        <w:rPr>
          <w:sz w:val="24"/>
          <w:szCs w:val="24"/>
        </w:rPr>
        <w:t>S</w:t>
      </w:r>
      <w:r w:rsidRPr="00F377E3">
        <w:rPr>
          <w:sz w:val="24"/>
          <w:szCs w:val="24"/>
        </w:rPr>
        <w:t>tudent</w:t>
      </w:r>
      <w:r>
        <w:rPr>
          <w:sz w:val="24"/>
          <w:szCs w:val="24"/>
        </w:rPr>
        <w:t xml:space="preserve"> table,</w:t>
      </w:r>
      <w:r w:rsidRPr="00F377E3">
        <w:rPr>
          <w:sz w:val="24"/>
          <w:szCs w:val="24"/>
        </w:rPr>
        <w:t xml:space="preserve"> values &lt;</w:t>
      </w:r>
      <w:r>
        <w:rPr>
          <w:sz w:val="24"/>
          <w:szCs w:val="24"/>
        </w:rPr>
        <w:t>L</w:t>
      </w:r>
      <w:r w:rsidRPr="00F377E3">
        <w:rPr>
          <w:sz w:val="24"/>
          <w:szCs w:val="24"/>
        </w:rPr>
        <w:t xml:space="preserve">162334, </w:t>
      </w:r>
      <w:proofErr w:type="spellStart"/>
      <w:r w:rsidRPr="00F377E3">
        <w:rPr>
          <w:sz w:val="24"/>
          <w:szCs w:val="24"/>
        </w:rPr>
        <w:t>Fozan</w:t>
      </w:r>
      <w:proofErr w:type="spellEnd"/>
      <w:r w:rsidRPr="00F377E3">
        <w:rPr>
          <w:sz w:val="24"/>
          <w:szCs w:val="24"/>
        </w:rPr>
        <w:t xml:space="preserve"> </w:t>
      </w:r>
      <w:proofErr w:type="spellStart"/>
      <w:r w:rsidRPr="00F377E3">
        <w:rPr>
          <w:sz w:val="24"/>
          <w:szCs w:val="24"/>
        </w:rPr>
        <w:t>Shahid</w:t>
      </w:r>
      <w:proofErr w:type="spellEnd"/>
      <w:r w:rsidRPr="00F377E3">
        <w:rPr>
          <w:sz w:val="24"/>
          <w:szCs w:val="24"/>
        </w:rPr>
        <w:t xml:space="preserve">, </w:t>
      </w:r>
      <w:r>
        <w:rPr>
          <w:sz w:val="24"/>
          <w:szCs w:val="24"/>
        </w:rPr>
        <w:t>Male</w:t>
      </w:r>
      <w:r w:rsidRPr="00F377E3">
        <w:rPr>
          <w:sz w:val="24"/>
          <w:szCs w:val="24"/>
        </w:rPr>
        <w:t xml:space="preserve">, 3.2 &gt; </w:t>
      </w:r>
    </w:p>
    <w:p w:rsidR="008D4C7C" w:rsidRPr="00F377E3" w:rsidRDefault="008D4C7C" w:rsidP="008D4C7C">
      <w:pPr>
        <w:spacing w:after="41" w:line="259" w:lineRule="auto"/>
        <w:ind w:left="787"/>
        <w:rPr>
          <w:sz w:val="24"/>
          <w:szCs w:val="24"/>
        </w:rPr>
      </w:pPr>
    </w:p>
    <w:p w:rsidR="008D4C7C" w:rsidRDefault="00A20147" w:rsidP="00A20147">
      <w:pPr>
        <w:numPr>
          <w:ilvl w:val="0"/>
          <w:numId w:val="22"/>
        </w:numPr>
        <w:spacing w:after="41" w:line="259" w:lineRule="auto"/>
        <w:ind w:left="787" w:hanging="621"/>
        <w:rPr>
          <w:sz w:val="24"/>
          <w:szCs w:val="24"/>
        </w:rPr>
      </w:pPr>
      <w:r w:rsidRPr="00F377E3">
        <w:rPr>
          <w:sz w:val="24"/>
          <w:szCs w:val="24"/>
        </w:rPr>
        <w:t xml:space="preserve">Add new row into </w:t>
      </w:r>
      <w:proofErr w:type="spellStart"/>
      <w:r>
        <w:rPr>
          <w:sz w:val="24"/>
          <w:szCs w:val="24"/>
        </w:rPr>
        <w:t>ClassVenue</w:t>
      </w:r>
      <w:proofErr w:type="spellEnd"/>
      <w:r w:rsidRPr="00F37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table, </w:t>
      </w:r>
      <w:r w:rsidRPr="00F377E3">
        <w:rPr>
          <w:sz w:val="24"/>
          <w:szCs w:val="24"/>
        </w:rPr>
        <w:t>values &lt;</w:t>
      </w:r>
      <w:r>
        <w:rPr>
          <w:sz w:val="24"/>
          <w:szCs w:val="24"/>
        </w:rPr>
        <w:t>3</w:t>
      </w:r>
      <w:r w:rsidRPr="00F377E3">
        <w:rPr>
          <w:sz w:val="24"/>
          <w:szCs w:val="24"/>
        </w:rPr>
        <w:t>,</w:t>
      </w:r>
      <w:r>
        <w:rPr>
          <w:sz w:val="24"/>
          <w:szCs w:val="24"/>
        </w:rPr>
        <w:t xml:space="preserve"> CS</w:t>
      </w:r>
      <w:r w:rsidRPr="00F377E3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Pr="00F377E3">
        <w:rPr>
          <w:sz w:val="24"/>
          <w:szCs w:val="24"/>
        </w:rPr>
        <w:t xml:space="preserve">, </w:t>
      </w:r>
      <w:r>
        <w:rPr>
          <w:sz w:val="24"/>
          <w:szCs w:val="24"/>
        </w:rPr>
        <w:t>Ali</w:t>
      </w:r>
      <w:r w:rsidRPr="00F377E3">
        <w:rPr>
          <w:sz w:val="24"/>
          <w:szCs w:val="24"/>
        </w:rPr>
        <w:t>&gt;</w:t>
      </w:r>
    </w:p>
    <w:p w:rsidR="00A20147" w:rsidRPr="00F377E3" w:rsidRDefault="00A20147" w:rsidP="008D4C7C">
      <w:pPr>
        <w:spacing w:after="41" w:line="259" w:lineRule="auto"/>
        <w:ind w:left="787"/>
        <w:rPr>
          <w:sz w:val="24"/>
          <w:szCs w:val="24"/>
        </w:rPr>
      </w:pPr>
      <w:r w:rsidRPr="00F377E3">
        <w:rPr>
          <w:sz w:val="24"/>
          <w:szCs w:val="24"/>
        </w:rPr>
        <w:t xml:space="preserve"> </w:t>
      </w:r>
    </w:p>
    <w:p w:rsidR="00A20147" w:rsidRDefault="00A20147" w:rsidP="00A20147">
      <w:pPr>
        <w:numPr>
          <w:ilvl w:val="0"/>
          <w:numId w:val="22"/>
        </w:numPr>
        <w:spacing w:after="18" w:line="259" w:lineRule="auto"/>
        <w:ind w:left="787" w:hanging="621"/>
        <w:rPr>
          <w:sz w:val="24"/>
          <w:szCs w:val="24"/>
        </w:rPr>
      </w:pPr>
      <w:r w:rsidRPr="002731A2">
        <w:rPr>
          <w:sz w:val="24"/>
          <w:szCs w:val="24"/>
        </w:rPr>
        <w:t>Update Teacher table Change “</w:t>
      </w:r>
      <w:proofErr w:type="spellStart"/>
      <w:r w:rsidRPr="002731A2">
        <w:rPr>
          <w:sz w:val="24"/>
          <w:szCs w:val="24"/>
        </w:rPr>
        <w:t>Kashif</w:t>
      </w:r>
      <w:proofErr w:type="spellEnd"/>
      <w:r w:rsidRPr="002731A2">
        <w:rPr>
          <w:sz w:val="24"/>
          <w:szCs w:val="24"/>
        </w:rPr>
        <w:t xml:space="preserve"> </w:t>
      </w:r>
      <w:proofErr w:type="spellStart"/>
      <w:r w:rsidRPr="002731A2">
        <w:rPr>
          <w:sz w:val="24"/>
          <w:szCs w:val="24"/>
        </w:rPr>
        <w:t>zafar</w:t>
      </w:r>
      <w:proofErr w:type="spellEnd"/>
      <w:r w:rsidRPr="002731A2">
        <w:rPr>
          <w:sz w:val="24"/>
          <w:szCs w:val="24"/>
        </w:rPr>
        <w:t xml:space="preserve">” name to “Dr. </w:t>
      </w:r>
      <w:proofErr w:type="spellStart"/>
      <w:r w:rsidRPr="002731A2">
        <w:rPr>
          <w:sz w:val="24"/>
          <w:szCs w:val="24"/>
        </w:rPr>
        <w:t>Kashif</w:t>
      </w:r>
      <w:proofErr w:type="spellEnd"/>
      <w:r w:rsidRPr="002731A2">
        <w:rPr>
          <w:sz w:val="24"/>
          <w:szCs w:val="24"/>
        </w:rPr>
        <w:t xml:space="preserve"> Zafar”</w:t>
      </w:r>
      <w:r>
        <w:rPr>
          <w:sz w:val="24"/>
          <w:szCs w:val="24"/>
        </w:rPr>
        <w:t>.</w:t>
      </w:r>
    </w:p>
    <w:p w:rsidR="008D4C7C" w:rsidRPr="002731A2" w:rsidRDefault="008D4C7C" w:rsidP="008D4C7C">
      <w:pPr>
        <w:spacing w:after="18" w:line="259" w:lineRule="auto"/>
        <w:ind w:left="787"/>
        <w:rPr>
          <w:sz w:val="24"/>
          <w:szCs w:val="24"/>
        </w:rPr>
      </w:pPr>
    </w:p>
    <w:p w:rsidR="00A20147" w:rsidRDefault="00A20147" w:rsidP="00B53877">
      <w:pPr>
        <w:pStyle w:val="ListParagraph"/>
        <w:numPr>
          <w:ilvl w:val="0"/>
          <w:numId w:val="22"/>
        </w:numPr>
        <w:spacing w:line="317" w:lineRule="auto"/>
        <w:ind w:right="5069"/>
        <w:rPr>
          <w:sz w:val="24"/>
          <w:szCs w:val="24"/>
        </w:rPr>
      </w:pPr>
      <w:r w:rsidRPr="00F377E3">
        <w:rPr>
          <w:sz w:val="24"/>
          <w:szCs w:val="24"/>
        </w:rPr>
        <w:t xml:space="preserve">Delete </w:t>
      </w:r>
      <w:r>
        <w:rPr>
          <w:sz w:val="24"/>
          <w:szCs w:val="24"/>
        </w:rPr>
        <w:t xml:space="preserve">Student with </w:t>
      </w:r>
      <w:proofErr w:type="spellStart"/>
      <w:r>
        <w:rPr>
          <w:sz w:val="24"/>
          <w:szCs w:val="24"/>
        </w:rPr>
        <w:t>rollnum</w:t>
      </w:r>
      <w:proofErr w:type="spellEnd"/>
      <w:r>
        <w:rPr>
          <w:sz w:val="24"/>
          <w:szCs w:val="24"/>
        </w:rPr>
        <w:t xml:space="preserve"> “L162334” </w:t>
      </w:r>
    </w:p>
    <w:p w:rsidR="00B53877" w:rsidRDefault="00B53877" w:rsidP="00B53877">
      <w:pPr>
        <w:pStyle w:val="ListParagraph"/>
        <w:spacing w:line="317" w:lineRule="auto"/>
        <w:ind w:left="180" w:right="5069"/>
        <w:rPr>
          <w:sz w:val="24"/>
          <w:szCs w:val="24"/>
        </w:rPr>
      </w:pPr>
    </w:p>
    <w:p w:rsidR="00A20147" w:rsidRDefault="00A20147" w:rsidP="00B53877">
      <w:pPr>
        <w:pStyle w:val="ListParagraph"/>
        <w:numPr>
          <w:ilvl w:val="0"/>
          <w:numId w:val="22"/>
        </w:numPr>
        <w:spacing w:line="317" w:lineRule="auto"/>
        <w:ind w:right="5069"/>
        <w:rPr>
          <w:sz w:val="24"/>
          <w:szCs w:val="24"/>
        </w:rPr>
      </w:pPr>
      <w:r w:rsidRPr="002731A2">
        <w:rPr>
          <w:sz w:val="24"/>
          <w:szCs w:val="24"/>
        </w:rPr>
        <w:t xml:space="preserve">Delete Student with </w:t>
      </w:r>
      <w:proofErr w:type="spellStart"/>
      <w:r w:rsidRPr="002731A2">
        <w:rPr>
          <w:sz w:val="24"/>
          <w:szCs w:val="24"/>
        </w:rPr>
        <w:t>rollnum</w:t>
      </w:r>
      <w:proofErr w:type="spellEnd"/>
      <w:r w:rsidRPr="002731A2">
        <w:rPr>
          <w:sz w:val="24"/>
          <w:szCs w:val="24"/>
        </w:rPr>
        <w:t xml:space="preserve"> “L164123”</w:t>
      </w:r>
    </w:p>
    <w:p w:rsidR="00B53877" w:rsidRDefault="00B53877" w:rsidP="00B53877">
      <w:pPr>
        <w:pStyle w:val="ListParagraph"/>
        <w:spacing w:line="317" w:lineRule="auto"/>
        <w:ind w:left="180" w:right="5069"/>
        <w:rPr>
          <w:sz w:val="24"/>
          <w:szCs w:val="24"/>
        </w:rPr>
      </w:pPr>
    </w:p>
    <w:p w:rsidR="00A20147" w:rsidRDefault="00A20147" w:rsidP="00B53877">
      <w:pPr>
        <w:pStyle w:val="ListParagraph"/>
        <w:numPr>
          <w:ilvl w:val="0"/>
          <w:numId w:val="22"/>
        </w:numPr>
        <w:spacing w:line="317" w:lineRule="auto"/>
        <w:ind w:right="5069"/>
        <w:rPr>
          <w:sz w:val="24"/>
          <w:szCs w:val="24"/>
        </w:rPr>
      </w:pPr>
      <w:r w:rsidRPr="00B53877">
        <w:rPr>
          <w:sz w:val="24"/>
          <w:szCs w:val="24"/>
        </w:rPr>
        <w:t xml:space="preserve">Delete Attendance with </w:t>
      </w:r>
      <w:proofErr w:type="spellStart"/>
      <w:r w:rsidRPr="00B53877">
        <w:rPr>
          <w:sz w:val="24"/>
          <w:szCs w:val="24"/>
        </w:rPr>
        <w:t>rollnum</w:t>
      </w:r>
      <w:proofErr w:type="spellEnd"/>
      <w:r w:rsidR="00B53877" w:rsidRPr="00B53877">
        <w:rPr>
          <w:sz w:val="24"/>
          <w:szCs w:val="24"/>
        </w:rPr>
        <w:t xml:space="preserve"> </w:t>
      </w:r>
      <w:r w:rsidRPr="00B53877">
        <w:rPr>
          <w:sz w:val="24"/>
          <w:szCs w:val="24"/>
        </w:rPr>
        <w:t>“L164124”,</w:t>
      </w:r>
      <w:r w:rsidR="00B53877" w:rsidRPr="00B53877">
        <w:rPr>
          <w:sz w:val="24"/>
          <w:szCs w:val="24"/>
        </w:rPr>
        <w:t xml:space="preserve"> </w:t>
      </w:r>
      <w:r w:rsidRPr="00B53877">
        <w:rPr>
          <w:sz w:val="24"/>
          <w:szCs w:val="24"/>
        </w:rPr>
        <w:t>if his status is absent</w:t>
      </w:r>
      <w:r w:rsidR="00B53877">
        <w:rPr>
          <w:sz w:val="24"/>
          <w:szCs w:val="24"/>
        </w:rPr>
        <w:t>.</w:t>
      </w:r>
    </w:p>
    <w:p w:rsidR="00B53877" w:rsidRPr="00B53877" w:rsidRDefault="00B53877" w:rsidP="00B53877">
      <w:pPr>
        <w:pStyle w:val="ListParagraph"/>
        <w:rPr>
          <w:sz w:val="24"/>
          <w:szCs w:val="24"/>
        </w:rPr>
      </w:pPr>
    </w:p>
    <w:p w:rsidR="00B53877" w:rsidRPr="000D434A" w:rsidRDefault="00B53877" w:rsidP="00B53877">
      <w:pPr>
        <w:pStyle w:val="ListParagraph"/>
        <w:spacing w:line="317" w:lineRule="auto"/>
        <w:ind w:left="180" w:right="5069"/>
        <w:rPr>
          <w:b/>
          <w:sz w:val="32"/>
          <w:szCs w:val="24"/>
        </w:rPr>
      </w:pPr>
      <w:r w:rsidRPr="000D434A">
        <w:rPr>
          <w:b/>
          <w:sz w:val="32"/>
          <w:szCs w:val="24"/>
        </w:rPr>
        <w:lastRenderedPageBreak/>
        <w:t>Q6:</w:t>
      </w:r>
    </w:p>
    <w:p w:rsidR="00A20147" w:rsidRDefault="0000362B" w:rsidP="0000362B">
      <w:pPr>
        <w:pStyle w:val="ListParagraph"/>
        <w:numPr>
          <w:ilvl w:val="0"/>
          <w:numId w:val="23"/>
        </w:numPr>
        <w:ind w:hanging="486"/>
        <w:rPr>
          <w:sz w:val="24"/>
          <w:szCs w:val="24"/>
        </w:rPr>
      </w:pPr>
      <w:r>
        <w:rPr>
          <w:sz w:val="24"/>
          <w:szCs w:val="24"/>
        </w:rPr>
        <w:t>Alter table and Add CNIC in student table.</w:t>
      </w:r>
    </w:p>
    <w:p w:rsidR="00B86CB3" w:rsidRDefault="0000362B" w:rsidP="007F7362">
      <w:pPr>
        <w:pStyle w:val="ListParagraph"/>
        <w:numPr>
          <w:ilvl w:val="0"/>
          <w:numId w:val="23"/>
        </w:numPr>
        <w:spacing w:after="25"/>
        <w:ind w:left="757" w:hanging="556"/>
        <w:rPr>
          <w:sz w:val="24"/>
          <w:szCs w:val="24"/>
        </w:rPr>
      </w:pPr>
      <w:r w:rsidRPr="00B86CB3">
        <w:rPr>
          <w:sz w:val="24"/>
          <w:szCs w:val="24"/>
        </w:rPr>
        <w:t>Alter table and drop phone column from student table.</w:t>
      </w:r>
    </w:p>
    <w:p w:rsidR="00A20147" w:rsidRPr="00B86CB3" w:rsidRDefault="00A20147" w:rsidP="007F7362">
      <w:pPr>
        <w:pStyle w:val="ListParagraph"/>
        <w:numPr>
          <w:ilvl w:val="0"/>
          <w:numId w:val="23"/>
        </w:numPr>
        <w:spacing w:after="25"/>
        <w:ind w:left="757" w:hanging="556"/>
        <w:rPr>
          <w:sz w:val="24"/>
          <w:szCs w:val="24"/>
        </w:rPr>
      </w:pPr>
      <w:r w:rsidRPr="00B86CB3">
        <w:rPr>
          <w:sz w:val="24"/>
          <w:szCs w:val="24"/>
        </w:rPr>
        <w:t xml:space="preserve">Alter table and add unique constraint </w:t>
      </w:r>
      <w:r w:rsidR="00CA7B5E" w:rsidRPr="00B86CB3">
        <w:rPr>
          <w:sz w:val="24"/>
          <w:szCs w:val="24"/>
        </w:rPr>
        <w:t>on teacher name.</w:t>
      </w:r>
    </w:p>
    <w:p w:rsidR="00B86CB3" w:rsidRPr="00BE11FD" w:rsidRDefault="00A20147" w:rsidP="00BE11FD">
      <w:pPr>
        <w:pStyle w:val="ListParagraph"/>
        <w:numPr>
          <w:ilvl w:val="0"/>
          <w:numId w:val="23"/>
        </w:numPr>
        <w:ind w:hanging="486"/>
        <w:rPr>
          <w:sz w:val="24"/>
          <w:szCs w:val="24"/>
        </w:rPr>
      </w:pPr>
      <w:r w:rsidRPr="00B86CB3">
        <w:rPr>
          <w:sz w:val="24"/>
          <w:szCs w:val="24"/>
        </w:rPr>
        <w:t>Alter Student</w:t>
      </w:r>
      <w:r w:rsidR="00B8189F" w:rsidRPr="00B86CB3">
        <w:rPr>
          <w:sz w:val="24"/>
          <w:szCs w:val="24"/>
        </w:rPr>
        <w:t xml:space="preserve"> table and</w:t>
      </w:r>
      <w:r w:rsidR="00B5461B" w:rsidRPr="00B86CB3">
        <w:rPr>
          <w:sz w:val="24"/>
          <w:szCs w:val="24"/>
        </w:rPr>
        <w:t xml:space="preserve"> allow values only</w:t>
      </w:r>
      <w:r w:rsidRPr="00B86CB3">
        <w:rPr>
          <w:sz w:val="24"/>
          <w:szCs w:val="24"/>
        </w:rPr>
        <w:t xml:space="preserve"> Female and Male </w:t>
      </w:r>
      <w:r w:rsidR="00B5461B" w:rsidRPr="00B86CB3">
        <w:rPr>
          <w:sz w:val="24"/>
          <w:szCs w:val="24"/>
        </w:rPr>
        <w:t xml:space="preserve">for </w:t>
      </w:r>
      <w:r w:rsidRPr="00B86CB3">
        <w:rPr>
          <w:sz w:val="24"/>
          <w:szCs w:val="24"/>
        </w:rPr>
        <w:t>gender</w:t>
      </w:r>
      <w:r w:rsidR="003B50FB" w:rsidRPr="00B86CB3">
        <w:rPr>
          <w:sz w:val="24"/>
          <w:szCs w:val="24"/>
        </w:rPr>
        <w:t>.</w:t>
      </w:r>
    </w:p>
    <w:p w:rsidR="00A20147" w:rsidRPr="00BE11FD" w:rsidRDefault="00F23F04" w:rsidP="00BE11FD">
      <w:pPr>
        <w:pStyle w:val="ListParagraph"/>
        <w:numPr>
          <w:ilvl w:val="0"/>
          <w:numId w:val="23"/>
        </w:numPr>
        <w:ind w:hanging="486"/>
        <w:rPr>
          <w:sz w:val="24"/>
          <w:szCs w:val="24"/>
        </w:rPr>
      </w:pPr>
      <w:r w:rsidRPr="00B86CB3">
        <w:rPr>
          <w:sz w:val="24"/>
          <w:szCs w:val="24"/>
        </w:rPr>
        <w:t xml:space="preserve">Alter Attendance table and allow </w:t>
      </w:r>
      <w:r w:rsidR="00A20147" w:rsidRPr="00B86CB3">
        <w:rPr>
          <w:sz w:val="24"/>
          <w:szCs w:val="24"/>
        </w:rPr>
        <w:t xml:space="preserve">A and P </w:t>
      </w:r>
      <w:r w:rsidRPr="00B86CB3">
        <w:rPr>
          <w:sz w:val="24"/>
          <w:szCs w:val="24"/>
        </w:rPr>
        <w:t xml:space="preserve">as </w:t>
      </w:r>
      <w:r w:rsidR="00A20147" w:rsidRPr="00B86CB3">
        <w:rPr>
          <w:sz w:val="24"/>
          <w:szCs w:val="24"/>
        </w:rPr>
        <w:t>status</w:t>
      </w:r>
      <w:r w:rsidRPr="00B86CB3">
        <w:rPr>
          <w:sz w:val="24"/>
          <w:szCs w:val="24"/>
        </w:rPr>
        <w:t xml:space="preserve"> values only</w:t>
      </w:r>
      <w:r w:rsidR="003B50FB" w:rsidRPr="00B86CB3">
        <w:rPr>
          <w:sz w:val="24"/>
          <w:szCs w:val="24"/>
        </w:rPr>
        <w:t>.</w:t>
      </w:r>
      <w:r w:rsidR="00A20147" w:rsidRPr="00B86CB3">
        <w:rPr>
          <w:sz w:val="24"/>
          <w:szCs w:val="24"/>
        </w:rPr>
        <w:t xml:space="preserve">  </w:t>
      </w:r>
    </w:p>
    <w:sectPr w:rsidR="00A20147" w:rsidRPr="00BE11FD" w:rsidSect="007A51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1D" w:rsidRDefault="0058201D" w:rsidP="00BD37C2">
      <w:r>
        <w:separator/>
      </w:r>
    </w:p>
  </w:endnote>
  <w:endnote w:type="continuationSeparator" w:id="0">
    <w:p w:rsidR="0058201D" w:rsidRDefault="0058201D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AE" w:rsidRPr="00CF2917" w:rsidRDefault="00813DAE">
    <w:pPr>
      <w:pStyle w:val="Footer"/>
      <w:rPr>
        <w:sz w:val="24"/>
      </w:rPr>
    </w:pPr>
    <w:r w:rsidRPr="00CF2917">
      <w:rPr>
        <w:sz w:val="24"/>
      </w:rPr>
      <w:t xml:space="preserve">Page </w:t>
    </w:r>
    <w:r w:rsidR="008E5AE9"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="008E5AE9" w:rsidRPr="00CF2917">
      <w:rPr>
        <w:sz w:val="24"/>
      </w:rPr>
      <w:fldChar w:fldCharType="separate"/>
    </w:r>
    <w:r w:rsidR="00F64D91">
      <w:rPr>
        <w:noProof/>
        <w:sz w:val="24"/>
      </w:rPr>
      <w:t>2</w:t>
    </w:r>
    <w:r w:rsidR="008E5AE9"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1D" w:rsidRDefault="0058201D" w:rsidP="00BD37C2">
      <w:r>
        <w:separator/>
      </w:r>
    </w:p>
  </w:footnote>
  <w:footnote w:type="continuationSeparator" w:id="0">
    <w:p w:rsidR="0058201D" w:rsidRDefault="0058201D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AE" w:rsidRPr="00CF2917" w:rsidRDefault="00813DAE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30165095" wp14:editId="631E2BAF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 C</w:t>
    </w:r>
    <w:r w:rsidR="0010214B">
      <w:rPr>
        <w:sz w:val="22"/>
      </w:rPr>
      <w:t>L</w:t>
    </w:r>
    <w:r w:rsidRPr="00CF2917">
      <w:rPr>
        <w:sz w:val="22"/>
      </w:rPr>
      <w:t xml:space="preserve"> 20</w:t>
    </w:r>
    <w:r w:rsidR="008D6F40">
      <w:rPr>
        <w:sz w:val="22"/>
      </w:rPr>
      <w:t>01</w:t>
    </w:r>
  </w:p>
  <w:p w:rsidR="00813DAE" w:rsidRDefault="00813D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46BF"/>
    <w:multiLevelType w:val="hybridMultilevel"/>
    <w:tmpl w:val="8912F7E8"/>
    <w:lvl w:ilvl="0" w:tplc="00C8705C">
      <w:start w:val="1"/>
      <w:numFmt w:val="lowerLetter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528E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266D0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FCD2D6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859A8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28032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969030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E5284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86358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56C54"/>
    <w:multiLevelType w:val="hybridMultilevel"/>
    <w:tmpl w:val="66AEA012"/>
    <w:lvl w:ilvl="0" w:tplc="56AA51B6">
      <w:start w:val="1"/>
      <w:numFmt w:val="decimal"/>
      <w:lvlText w:val="%1.    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24E5D8E"/>
    <w:multiLevelType w:val="multilevel"/>
    <w:tmpl w:val="8AB49E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3B3FAA"/>
    <w:multiLevelType w:val="hybridMultilevel"/>
    <w:tmpl w:val="5BA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402D4"/>
    <w:multiLevelType w:val="hybridMultilevel"/>
    <w:tmpl w:val="7D3C0B26"/>
    <w:lvl w:ilvl="0" w:tplc="2E68B4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6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DF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EDE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114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77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8EC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504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AC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D20C19"/>
    <w:multiLevelType w:val="hybridMultilevel"/>
    <w:tmpl w:val="AF46A552"/>
    <w:lvl w:ilvl="0" w:tplc="ED10FD46">
      <w:start w:val="1"/>
      <w:numFmt w:val="lowerRoman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85274">
      <w:start w:val="1"/>
      <w:numFmt w:val="lowerLetter"/>
      <w:lvlText w:val="%2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8665E">
      <w:start w:val="1"/>
      <w:numFmt w:val="lowerRoman"/>
      <w:lvlText w:val="%3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87134">
      <w:start w:val="1"/>
      <w:numFmt w:val="decimal"/>
      <w:lvlText w:val="%4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87682">
      <w:start w:val="1"/>
      <w:numFmt w:val="lowerLetter"/>
      <w:lvlText w:val="%5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CE56C">
      <w:start w:val="1"/>
      <w:numFmt w:val="lowerRoman"/>
      <w:lvlText w:val="%6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0A4C2">
      <w:start w:val="1"/>
      <w:numFmt w:val="decimal"/>
      <w:lvlText w:val="%7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F09130">
      <w:start w:val="1"/>
      <w:numFmt w:val="lowerLetter"/>
      <w:lvlText w:val="%8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6473E">
      <w:start w:val="1"/>
      <w:numFmt w:val="lowerRoman"/>
      <w:lvlText w:val="%9"/>
      <w:lvlJc w:val="left"/>
      <w:pPr>
        <w:ind w:left="7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4F74D9"/>
    <w:multiLevelType w:val="hybridMultilevel"/>
    <w:tmpl w:val="64C8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F4FA4"/>
    <w:multiLevelType w:val="hybridMultilevel"/>
    <w:tmpl w:val="266EA35A"/>
    <w:lvl w:ilvl="0" w:tplc="4C54B18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8AD8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3C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E5E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9A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C9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8D1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820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75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47182"/>
    <w:multiLevelType w:val="hybridMultilevel"/>
    <w:tmpl w:val="BB58A974"/>
    <w:lvl w:ilvl="0" w:tplc="74FC52DE">
      <w:start w:val="1"/>
      <w:numFmt w:val="lowerRoman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C6C86">
      <w:start w:val="1"/>
      <w:numFmt w:val="lowerLetter"/>
      <w:lvlText w:val="%2"/>
      <w:lvlJc w:val="left"/>
      <w:pPr>
        <w:ind w:left="2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AC068">
      <w:start w:val="1"/>
      <w:numFmt w:val="lowerRoman"/>
      <w:lvlText w:val="%3"/>
      <w:lvlJc w:val="left"/>
      <w:pPr>
        <w:ind w:left="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96CA">
      <w:start w:val="1"/>
      <w:numFmt w:val="decimal"/>
      <w:lvlText w:val="%4"/>
      <w:lvlJc w:val="left"/>
      <w:pPr>
        <w:ind w:left="3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6D084">
      <w:start w:val="1"/>
      <w:numFmt w:val="lowerLetter"/>
      <w:lvlText w:val="%5"/>
      <w:lvlJc w:val="left"/>
      <w:pPr>
        <w:ind w:left="4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263928">
      <w:start w:val="1"/>
      <w:numFmt w:val="lowerRoman"/>
      <w:lvlText w:val="%6"/>
      <w:lvlJc w:val="left"/>
      <w:pPr>
        <w:ind w:left="5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84DE4">
      <w:start w:val="1"/>
      <w:numFmt w:val="decimal"/>
      <w:lvlText w:val="%7"/>
      <w:lvlJc w:val="left"/>
      <w:pPr>
        <w:ind w:left="5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6C074">
      <w:start w:val="1"/>
      <w:numFmt w:val="lowerLetter"/>
      <w:lvlText w:val="%8"/>
      <w:lvlJc w:val="left"/>
      <w:pPr>
        <w:ind w:left="6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0B05C">
      <w:start w:val="1"/>
      <w:numFmt w:val="lowerRoman"/>
      <w:lvlText w:val="%9"/>
      <w:lvlJc w:val="left"/>
      <w:pPr>
        <w:ind w:left="7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7"/>
  </w:num>
  <w:num w:numId="5">
    <w:abstractNumId w:val="2"/>
  </w:num>
  <w:num w:numId="6">
    <w:abstractNumId w:val="12"/>
  </w:num>
  <w:num w:numId="7">
    <w:abstractNumId w:val="2"/>
  </w:num>
  <w:num w:numId="8">
    <w:abstractNumId w:val="2"/>
  </w:num>
  <w:num w:numId="9">
    <w:abstractNumId w:val="15"/>
  </w:num>
  <w:num w:numId="10">
    <w:abstractNumId w:val="18"/>
  </w:num>
  <w:num w:numId="11">
    <w:abstractNumId w:val="0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  <w:num w:numId="16">
    <w:abstractNumId w:val="4"/>
  </w:num>
  <w:num w:numId="17">
    <w:abstractNumId w:val="9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8"/>
    <w:rsid w:val="0000362B"/>
    <w:rsid w:val="00022BB1"/>
    <w:rsid w:val="00025407"/>
    <w:rsid w:val="00062D8F"/>
    <w:rsid w:val="0006572D"/>
    <w:rsid w:val="00080322"/>
    <w:rsid w:val="000A4018"/>
    <w:rsid w:val="000B4555"/>
    <w:rsid w:val="000D434A"/>
    <w:rsid w:val="000F1DD5"/>
    <w:rsid w:val="000F2C27"/>
    <w:rsid w:val="000F5D7C"/>
    <w:rsid w:val="0010214B"/>
    <w:rsid w:val="001169E6"/>
    <w:rsid w:val="001317DC"/>
    <w:rsid w:val="001375A5"/>
    <w:rsid w:val="0014361D"/>
    <w:rsid w:val="00187D11"/>
    <w:rsid w:val="001A3E19"/>
    <w:rsid w:val="001D1D7F"/>
    <w:rsid w:val="001D2796"/>
    <w:rsid w:val="001E48FC"/>
    <w:rsid w:val="001F3923"/>
    <w:rsid w:val="0021321A"/>
    <w:rsid w:val="00222F78"/>
    <w:rsid w:val="00246054"/>
    <w:rsid w:val="00271571"/>
    <w:rsid w:val="002731A2"/>
    <w:rsid w:val="002A0B14"/>
    <w:rsid w:val="002A4589"/>
    <w:rsid w:val="0031472A"/>
    <w:rsid w:val="00315803"/>
    <w:rsid w:val="00321652"/>
    <w:rsid w:val="0034686E"/>
    <w:rsid w:val="00347D16"/>
    <w:rsid w:val="0035763B"/>
    <w:rsid w:val="00366903"/>
    <w:rsid w:val="003851F7"/>
    <w:rsid w:val="003A2D33"/>
    <w:rsid w:val="003B50FB"/>
    <w:rsid w:val="003C62FE"/>
    <w:rsid w:val="0041533E"/>
    <w:rsid w:val="004353F7"/>
    <w:rsid w:val="00460DD1"/>
    <w:rsid w:val="00473AD0"/>
    <w:rsid w:val="004D782A"/>
    <w:rsid w:val="00536F46"/>
    <w:rsid w:val="0058201D"/>
    <w:rsid w:val="005B2289"/>
    <w:rsid w:val="005C60F2"/>
    <w:rsid w:val="005D62A4"/>
    <w:rsid w:val="005D6E0D"/>
    <w:rsid w:val="005F66C0"/>
    <w:rsid w:val="006219E1"/>
    <w:rsid w:val="0062672D"/>
    <w:rsid w:val="00667DFF"/>
    <w:rsid w:val="006A01B4"/>
    <w:rsid w:val="006B1D05"/>
    <w:rsid w:val="006F4CEE"/>
    <w:rsid w:val="00702297"/>
    <w:rsid w:val="0072639B"/>
    <w:rsid w:val="007665F4"/>
    <w:rsid w:val="00775FE3"/>
    <w:rsid w:val="00786713"/>
    <w:rsid w:val="0078733A"/>
    <w:rsid w:val="00787D17"/>
    <w:rsid w:val="007A51D8"/>
    <w:rsid w:val="007C44FA"/>
    <w:rsid w:val="00813DAE"/>
    <w:rsid w:val="008543B8"/>
    <w:rsid w:val="008857F5"/>
    <w:rsid w:val="00895C8A"/>
    <w:rsid w:val="008B60CC"/>
    <w:rsid w:val="008D11DF"/>
    <w:rsid w:val="008D3F66"/>
    <w:rsid w:val="008D4C7C"/>
    <w:rsid w:val="008D6F40"/>
    <w:rsid w:val="008E5AE9"/>
    <w:rsid w:val="00911C80"/>
    <w:rsid w:val="00926CA9"/>
    <w:rsid w:val="009867EF"/>
    <w:rsid w:val="009940F1"/>
    <w:rsid w:val="009B067A"/>
    <w:rsid w:val="009B0D4A"/>
    <w:rsid w:val="00A1578C"/>
    <w:rsid w:val="00A20147"/>
    <w:rsid w:val="00A233D1"/>
    <w:rsid w:val="00A67331"/>
    <w:rsid w:val="00A724C6"/>
    <w:rsid w:val="00A733E3"/>
    <w:rsid w:val="00AB088D"/>
    <w:rsid w:val="00AC7D8A"/>
    <w:rsid w:val="00AD58AE"/>
    <w:rsid w:val="00AE1F9A"/>
    <w:rsid w:val="00AF464D"/>
    <w:rsid w:val="00B07CBD"/>
    <w:rsid w:val="00B13A22"/>
    <w:rsid w:val="00B51DFB"/>
    <w:rsid w:val="00B53877"/>
    <w:rsid w:val="00B5461B"/>
    <w:rsid w:val="00B704FF"/>
    <w:rsid w:val="00B8189F"/>
    <w:rsid w:val="00B86CB3"/>
    <w:rsid w:val="00BB2164"/>
    <w:rsid w:val="00BC326F"/>
    <w:rsid w:val="00BD37C2"/>
    <w:rsid w:val="00BE11FD"/>
    <w:rsid w:val="00BF4423"/>
    <w:rsid w:val="00C4135D"/>
    <w:rsid w:val="00C5300D"/>
    <w:rsid w:val="00CA374A"/>
    <w:rsid w:val="00CA7B5E"/>
    <w:rsid w:val="00CC2B3D"/>
    <w:rsid w:val="00CC7F84"/>
    <w:rsid w:val="00CE6D8F"/>
    <w:rsid w:val="00CF2917"/>
    <w:rsid w:val="00D17981"/>
    <w:rsid w:val="00D4651F"/>
    <w:rsid w:val="00D55C80"/>
    <w:rsid w:val="00D77DF4"/>
    <w:rsid w:val="00DC1508"/>
    <w:rsid w:val="00DD1AEA"/>
    <w:rsid w:val="00DD3851"/>
    <w:rsid w:val="00DF7105"/>
    <w:rsid w:val="00E076FC"/>
    <w:rsid w:val="00E176CB"/>
    <w:rsid w:val="00E20702"/>
    <w:rsid w:val="00E366E5"/>
    <w:rsid w:val="00E46362"/>
    <w:rsid w:val="00E70069"/>
    <w:rsid w:val="00E707D3"/>
    <w:rsid w:val="00EA67D9"/>
    <w:rsid w:val="00EB4ACF"/>
    <w:rsid w:val="00EC3158"/>
    <w:rsid w:val="00ED6D5B"/>
    <w:rsid w:val="00EF0B5D"/>
    <w:rsid w:val="00F044AC"/>
    <w:rsid w:val="00F23F04"/>
    <w:rsid w:val="00F331AB"/>
    <w:rsid w:val="00F377E3"/>
    <w:rsid w:val="00F50F6C"/>
    <w:rsid w:val="00F64D91"/>
    <w:rsid w:val="00F92859"/>
    <w:rsid w:val="00F96B41"/>
    <w:rsid w:val="00FB76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FC5655-451C-4DA5-BF32-346AE723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C27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C8A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48FC"/>
    <w:pPr>
      <w:keepNext/>
      <w:keepLines/>
      <w:spacing w:before="160" w:after="120"/>
      <w:outlineLvl w:val="2"/>
    </w:pPr>
    <w:rPr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F2C27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895C8A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1E48FC"/>
    <w:rPr>
      <w:rFonts w:ascii="Times New Roman" w:eastAsia="Times New Roman" w:hAnsi="Times New Roman"/>
      <w:b/>
      <w:sz w:val="28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B"/>
    <w:rPr>
      <w:rFonts w:ascii="Tahoma" w:eastAsia="Times New Roman" w:hAnsi="Tahoma" w:cs="Tahoma"/>
      <w:sz w:val="16"/>
      <w:szCs w:val="16"/>
    </w:rPr>
  </w:style>
  <w:style w:type="paragraph" w:customStyle="1" w:styleId="TableContents">
    <w:name w:val="Table Contents"/>
    <w:basedOn w:val="Normal"/>
    <w:rsid w:val="0021321A"/>
    <w:pPr>
      <w:widowControl w:val="0"/>
      <w:suppressLineNumbers/>
      <w:suppressAutoHyphens/>
      <w:jc w:val="left"/>
    </w:pPr>
    <w:rPr>
      <w:rFonts w:eastAsia="DejaVu Sans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2BA6B-1FD1-4B96-AD0C-5FC28376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73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2413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Yusra</cp:lastModifiedBy>
  <cp:revision>30</cp:revision>
  <dcterms:created xsi:type="dcterms:W3CDTF">2019-08-28T09:56:00Z</dcterms:created>
  <dcterms:modified xsi:type="dcterms:W3CDTF">2022-03-01T14:36:00Z</dcterms:modified>
</cp:coreProperties>
</file>